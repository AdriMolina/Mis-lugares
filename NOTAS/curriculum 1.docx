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FD" w:rsidRPr="00287B6A" w:rsidRDefault="003A3E12" w:rsidP="00873B26">
      <w:pPr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-413385</wp:posOffset>
                </wp:positionV>
                <wp:extent cx="3179445" cy="10113010"/>
                <wp:effectExtent l="0" t="3810" r="2540" b="0"/>
                <wp:wrapNone/>
                <wp:docPr id="1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9445" cy="10113010"/>
                        </a:xfrm>
                        <a:prstGeom prst="rect">
                          <a:avLst/>
                        </a:prstGeom>
                        <a:solidFill>
                          <a:srgbClr val="009D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AB96B" id="Rectangle 2" o:spid="_x0000_s1026" style="position:absolute;margin-left:-28.4pt;margin-top:-32.55pt;width:250.35pt;height:796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" fillcolor="#009ddc" stroked="f">
                <o:lock v:ext="edit" aspectratio="t"/>
              </v:rect>
            </w:pict>
          </mc:Fallback>
        </mc:AlternateContent>
      </w:r>
    </w:p>
    <w:p w:rsidR="00D61EFD" w:rsidRPr="00287B6A" w:rsidRDefault="00D61EFD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D61EFD" w:rsidRPr="00287B6A" w:rsidRDefault="00D61EFD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D61EFD" w:rsidRPr="00287B6A" w:rsidRDefault="003A3E12" w:rsidP="00873B26">
      <w:pPr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125730</wp:posOffset>
                </wp:positionV>
                <wp:extent cx="2398395" cy="2322195"/>
                <wp:effectExtent l="8890" t="1905" r="2540" b="0"/>
                <wp:wrapNone/>
                <wp:docPr id="8" name="Oval 3" descr="foto-cv-ejemp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395" cy="2322195"/>
                        </a:xfrm>
                        <a:prstGeom prst="ellipse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 b="-3281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9677E" id="Oval 3" o:spid="_x0000_s1026" alt="foto-cv-ejemplo" style="position:absolute;margin-left:2.35pt;margin-top:9.9pt;width:188.85pt;height:18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" stroked="f">
                <v:fill r:id="rId6" o:title="foto-cv-ejemplo" recolor="t" type="frame"/>
                <w10:anchorlock/>
              </v:oval>
            </w:pict>
          </mc:Fallback>
        </mc:AlternateContent>
      </w:r>
    </w:p>
    <w:p w:rsidR="00B32A71" w:rsidRPr="00287B6A" w:rsidRDefault="00B32A71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B32A71" w:rsidRPr="00287B6A" w:rsidRDefault="00B32A71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B32A71" w:rsidRPr="00287B6A" w:rsidRDefault="00B32A71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873B26" w:rsidRPr="00287B6A" w:rsidRDefault="00873B26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873B26" w:rsidRPr="00287B6A" w:rsidRDefault="00873B26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873B26" w:rsidRPr="00287B6A" w:rsidRDefault="00873B26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873B26" w:rsidRPr="00287B6A" w:rsidRDefault="00873B26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B32A71" w:rsidRPr="00287B6A" w:rsidRDefault="00B32A71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7A1639" w:rsidRPr="00287B6A" w:rsidRDefault="007A1639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0234B8" w:rsidRPr="00287B6A" w:rsidRDefault="000234B8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7A1639" w:rsidRPr="00287B6A" w:rsidRDefault="007A1639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7A1639" w:rsidRPr="00287B6A" w:rsidRDefault="007A1639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054E34" w:rsidRPr="00287B6A" w:rsidRDefault="00054E34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B32A71" w:rsidRPr="00287B6A" w:rsidRDefault="00B32A71" w:rsidP="00873B26">
      <w:pPr>
        <w:spacing w:after="0"/>
        <w:ind w:right="425"/>
        <w:rPr>
          <w:rFonts w:ascii="Helvetica" w:hAnsi="Helvetica"/>
          <w:color w:val="FFFFFF" w:themeColor="background1"/>
        </w:rPr>
      </w:pPr>
    </w:p>
    <w:p w:rsidR="00B32A71" w:rsidRPr="00287B6A" w:rsidRDefault="002C7235" w:rsidP="00C109CB">
      <w:pPr>
        <w:spacing w:after="0" w:line="240" w:lineRule="auto"/>
        <w:ind w:right="425"/>
        <w:jc w:val="center"/>
        <w:rPr>
          <w:rFonts w:ascii="Helvetica" w:hAnsi="Helvetica"/>
          <w:b/>
          <w:noProof/>
          <w:color w:val="FFFFFF" w:themeColor="background1"/>
          <w:sz w:val="48"/>
        </w:rPr>
      </w:pPr>
      <w:r>
        <w:fldChar w:fldCharType="begin"/>
      </w:r>
      <w:r>
        <w:instrText xml:space="preserve"> USERNAME  "Y APELLIDOS" \* Upper  \* MERGEFORMAT </w:instrText>
      </w:r>
      <w:r>
        <w:fldChar w:fldCharType="separate"/>
      </w:r>
      <w:r w:rsidR="005873B4">
        <w:rPr>
          <w:rFonts w:ascii="Helvetica" w:hAnsi="Helvetica"/>
          <w:b/>
          <w:noProof/>
          <w:color w:val="FFFFFF" w:themeColor="background1"/>
          <w:sz w:val="48"/>
        </w:rPr>
        <w:t>A</w:t>
      </w:r>
      <w:r w:rsidR="001B052C">
        <w:rPr>
          <w:rFonts w:ascii="Helvetica" w:hAnsi="Helvetica"/>
          <w:b/>
          <w:noProof/>
          <w:color w:val="FFFFFF" w:themeColor="background1"/>
          <w:sz w:val="48"/>
        </w:rPr>
        <w:t>DRIANA</w:t>
      </w:r>
      <w:r w:rsidR="005873B4">
        <w:rPr>
          <w:rFonts w:ascii="Helvetica" w:hAnsi="Helvetica"/>
          <w:b/>
          <w:noProof/>
          <w:color w:val="FFFFFF" w:themeColor="background1"/>
          <w:sz w:val="48"/>
        </w:rPr>
        <w:t xml:space="preserve"> M</w:t>
      </w:r>
      <w:r w:rsidR="001B052C">
        <w:rPr>
          <w:rFonts w:ascii="Helvetica" w:hAnsi="Helvetica"/>
          <w:b/>
          <w:noProof/>
          <w:color w:val="FFFFFF" w:themeColor="background1"/>
          <w:sz w:val="48"/>
        </w:rPr>
        <w:t>OLINA</w:t>
      </w:r>
      <w:r w:rsidR="005873B4">
        <w:rPr>
          <w:rFonts w:ascii="Helvetica" w:hAnsi="Helvetica"/>
          <w:b/>
          <w:noProof/>
          <w:color w:val="FFFFFF" w:themeColor="background1"/>
          <w:sz w:val="48"/>
        </w:rPr>
        <w:t xml:space="preserve"> L</w:t>
      </w:r>
      <w:r w:rsidR="001B052C">
        <w:rPr>
          <w:rFonts w:ascii="Helvetica" w:hAnsi="Helvetica"/>
          <w:b/>
          <w:noProof/>
          <w:color w:val="FFFFFF" w:themeColor="background1"/>
          <w:sz w:val="48"/>
        </w:rPr>
        <w:t>ÓPEZ</w:t>
      </w:r>
      <w:r>
        <w:rPr>
          <w:rFonts w:ascii="Helvetica" w:hAnsi="Helvetica"/>
          <w:b/>
          <w:noProof/>
          <w:color w:val="FFFFFF" w:themeColor="background1"/>
          <w:sz w:val="48"/>
        </w:rPr>
        <w:fldChar w:fldCharType="end"/>
      </w:r>
    </w:p>
    <w:p w:rsidR="000E1678" w:rsidRPr="00287B6A" w:rsidRDefault="000E1678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D61EFD" w:rsidRPr="00287B6A" w:rsidRDefault="00D61EFD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0E1678" w:rsidRPr="00287B6A" w:rsidRDefault="000E1678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0E1678" w:rsidRPr="00287B6A" w:rsidRDefault="005873B4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  <w:sz w:val="36"/>
        </w:rPr>
      </w:pPr>
      <w:r>
        <w:rPr>
          <w:rFonts w:ascii="Helvetica" w:hAnsi="Helvetica"/>
          <w:color w:val="FFFFFF" w:themeColor="background1"/>
          <w:sz w:val="36"/>
        </w:rPr>
        <w:t xml:space="preserve">Ing. En Tecnologías de la </w:t>
      </w:r>
      <w:r w:rsidR="0082044C">
        <w:rPr>
          <w:rFonts w:ascii="Helvetica" w:hAnsi="Helvetica"/>
          <w:color w:val="FFFFFF" w:themeColor="background1"/>
          <w:sz w:val="36"/>
        </w:rPr>
        <w:t>I</w:t>
      </w:r>
      <w:r>
        <w:rPr>
          <w:rFonts w:ascii="Helvetica" w:hAnsi="Helvetica"/>
          <w:color w:val="FFFFFF" w:themeColor="background1"/>
          <w:sz w:val="36"/>
        </w:rPr>
        <w:t xml:space="preserve">nformación y </w:t>
      </w:r>
      <w:r w:rsidR="0082044C">
        <w:rPr>
          <w:rFonts w:ascii="Helvetica" w:hAnsi="Helvetica"/>
          <w:color w:val="FFFFFF" w:themeColor="background1"/>
          <w:sz w:val="36"/>
        </w:rPr>
        <w:t>C</w:t>
      </w:r>
      <w:r>
        <w:rPr>
          <w:rFonts w:ascii="Helvetica" w:hAnsi="Helvetica"/>
          <w:color w:val="FFFFFF" w:themeColor="background1"/>
          <w:sz w:val="36"/>
        </w:rPr>
        <w:t>omunicaciones</w:t>
      </w:r>
    </w:p>
    <w:p w:rsidR="00226F96" w:rsidRPr="00287B6A" w:rsidRDefault="00226F96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B568BC" w:rsidRPr="00287B6A" w:rsidRDefault="00B568BC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B568BC" w:rsidRPr="00287B6A" w:rsidRDefault="003A3E12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114935</wp:posOffset>
                </wp:positionV>
                <wp:extent cx="1978660" cy="0"/>
                <wp:effectExtent l="19050" t="16510" r="21590" b="2159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6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0E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.9pt;margin-top:9.05pt;width:155.8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" strokecolor="white [3212]" strokeweight="2pt"/>
            </w:pict>
          </mc:Fallback>
        </mc:AlternateContent>
      </w:r>
    </w:p>
    <w:p w:rsidR="00B568BC" w:rsidRPr="00287B6A" w:rsidRDefault="00B568BC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B568BC" w:rsidRPr="00287B6A" w:rsidRDefault="009C3231" w:rsidP="00AE3EF1">
      <w:pPr>
        <w:spacing w:after="0"/>
        <w:ind w:right="425"/>
        <w:jc w:val="center"/>
        <w:rPr>
          <w:rFonts w:ascii="Helvetica" w:hAnsi="Helvetica"/>
          <w:b/>
          <w:color w:val="FFFFFF" w:themeColor="background1"/>
          <w:sz w:val="28"/>
        </w:rPr>
      </w:pPr>
      <w:r w:rsidRPr="00287B6A">
        <w:rPr>
          <w:rFonts w:ascii="Helvetica" w:hAnsi="Helvetica"/>
          <w:b/>
          <w:color w:val="FFFFFF" w:themeColor="background1"/>
          <w:sz w:val="28"/>
        </w:rPr>
        <w:t>CONTACTO</w:t>
      </w:r>
    </w:p>
    <w:p w:rsidR="00B568BC" w:rsidRPr="00287B6A" w:rsidRDefault="009339F8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307591</wp:posOffset>
            </wp:positionH>
            <wp:positionV relativeFrom="paragraph">
              <wp:posOffset>152252</wp:posOffset>
            </wp:positionV>
            <wp:extent cx="239144" cy="244549"/>
            <wp:effectExtent l="19050" t="0" r="8506" b="0"/>
            <wp:wrapNone/>
            <wp:docPr id="12" name="Imagen 12" descr="C:\Users\aperez\Downloads\telephone-symbol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erez\Downloads\telephone-symbol-butt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4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231" w:rsidRPr="00287B6A" w:rsidRDefault="009339F8" w:rsidP="009339F8">
      <w:pPr>
        <w:tabs>
          <w:tab w:val="left" w:pos="993"/>
        </w:tabs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tab/>
      </w:r>
      <w:r w:rsidR="002C7235">
        <w:fldChar w:fldCharType="begin"/>
      </w:r>
      <w:r w:rsidR="002C7235">
        <w:instrText xml:space="preserve"> USERNAME  "55 00 00 00 00"  \* MERGEFORMAT </w:instrText>
      </w:r>
      <w:r w:rsidR="002C7235">
        <w:fldChar w:fldCharType="separate"/>
      </w:r>
      <w:r w:rsidR="005873B4">
        <w:rPr>
          <w:rFonts w:ascii="Helvetica" w:hAnsi="Helvetica"/>
          <w:noProof/>
          <w:color w:val="FFFFFF" w:themeColor="background1"/>
        </w:rPr>
        <w:t>4</w:t>
      </w:r>
      <w:r w:rsidR="002C7235">
        <w:rPr>
          <w:rFonts w:ascii="Helvetica" w:hAnsi="Helvetica"/>
          <w:noProof/>
          <w:color w:val="FFFFFF" w:themeColor="background1"/>
        </w:rPr>
        <w:fldChar w:fldCharType="end"/>
      </w:r>
      <w:r w:rsidR="005873B4">
        <w:rPr>
          <w:rFonts w:ascii="Helvetica" w:hAnsi="Helvetica"/>
          <w:noProof/>
          <w:color w:val="FFFFFF" w:themeColor="background1"/>
        </w:rPr>
        <w:t>661072646</w:t>
      </w:r>
    </w:p>
    <w:p w:rsidR="009C3231" w:rsidRPr="00287B6A" w:rsidRDefault="009339F8" w:rsidP="009339F8">
      <w:pPr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307591</wp:posOffset>
            </wp:positionH>
            <wp:positionV relativeFrom="paragraph">
              <wp:posOffset>154822</wp:posOffset>
            </wp:positionV>
            <wp:extent cx="236131" cy="244549"/>
            <wp:effectExtent l="19050" t="0" r="0" b="0"/>
            <wp:wrapNone/>
            <wp:docPr id="13" name="Imagen 13" descr="C:\Users\aperez\Downloads\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erez\Downloads\close-envelop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1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231" w:rsidRPr="00287B6A" w:rsidRDefault="009339F8" w:rsidP="009339F8">
      <w:pPr>
        <w:tabs>
          <w:tab w:val="left" w:pos="993"/>
        </w:tabs>
        <w:spacing w:after="0"/>
        <w:ind w:right="425"/>
        <w:rPr>
          <w:rFonts w:ascii="Helvetica" w:hAnsi="Helvetica"/>
          <w:color w:val="FFFFFF" w:themeColor="background1"/>
        </w:rPr>
      </w:pPr>
      <w:r>
        <w:tab/>
      </w:r>
      <w:r w:rsidR="002C7235">
        <w:fldChar w:fldCharType="begin"/>
      </w:r>
      <w:r w:rsidR="002C7235">
        <w:instrText xml:space="preserve"> USERADDRESS  mail@mail.com  \* MERGEFORMAT </w:instrText>
      </w:r>
      <w:r w:rsidR="002C7235">
        <w:fldChar w:fldCharType="separate"/>
      </w:r>
      <w:r w:rsidR="005873B4">
        <w:rPr>
          <w:rFonts w:ascii="Helvetica" w:hAnsi="Helvetica"/>
          <w:noProof/>
          <w:color w:val="FFFFFF" w:themeColor="background1"/>
        </w:rPr>
        <w:t>adri</w:t>
      </w:r>
      <w:r w:rsidR="002C7235">
        <w:rPr>
          <w:rFonts w:ascii="Helvetica" w:hAnsi="Helvetica"/>
          <w:noProof/>
          <w:color w:val="FFFFFF" w:themeColor="background1"/>
        </w:rPr>
        <w:t>i</w:t>
      </w:r>
      <w:r w:rsidR="005873B4">
        <w:rPr>
          <w:rFonts w:ascii="Helvetica" w:hAnsi="Helvetica"/>
          <w:noProof/>
          <w:color w:val="FFFFFF" w:themeColor="background1"/>
        </w:rPr>
        <w:t>molina@outlook.</w:t>
      </w:r>
      <w:r w:rsidR="005873B4" w:rsidRPr="005873B4">
        <w:rPr>
          <w:rFonts w:ascii="Helvetica" w:hAnsi="Helvetica"/>
          <w:noProof/>
          <w:color w:val="FFFFFF" w:themeColor="background1"/>
        </w:rPr>
        <w:t>com</w:t>
      </w:r>
      <w:r w:rsidR="002C7235">
        <w:rPr>
          <w:rFonts w:ascii="Helvetica" w:hAnsi="Helvetica"/>
          <w:noProof/>
          <w:color w:val="FFFFFF" w:themeColor="background1"/>
        </w:rPr>
        <w:fldChar w:fldCharType="end"/>
      </w:r>
    </w:p>
    <w:p w:rsidR="009C3231" w:rsidRPr="00287B6A" w:rsidRDefault="009339F8" w:rsidP="009339F8">
      <w:pPr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307591</wp:posOffset>
            </wp:positionH>
            <wp:positionV relativeFrom="paragraph">
              <wp:posOffset>136126</wp:posOffset>
            </wp:positionV>
            <wp:extent cx="236131" cy="244549"/>
            <wp:effectExtent l="19050" t="0" r="0" b="0"/>
            <wp:wrapNone/>
            <wp:docPr id="14" name="Imagen 14" descr="C:\Users\aperez\Downloads\placehold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erez\Downloads\placeholder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1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231" w:rsidRPr="00287B6A" w:rsidRDefault="009339F8" w:rsidP="009339F8">
      <w:pPr>
        <w:tabs>
          <w:tab w:val="left" w:pos="993"/>
        </w:tabs>
        <w:spacing w:after="0"/>
        <w:ind w:right="425"/>
        <w:rPr>
          <w:rFonts w:ascii="Helvetica" w:hAnsi="Helvetica"/>
          <w:color w:val="FFFFFF" w:themeColor="background1"/>
        </w:rPr>
      </w:pPr>
      <w:r>
        <w:tab/>
      </w:r>
      <w:r w:rsidR="002C7235">
        <w:fldChar w:fldCharType="begin"/>
      </w:r>
      <w:r w:rsidR="002C7235">
        <w:instrText xml:space="preserve"> USERADDRESS  "Delegación o municipio"  \* MERGEFORMAT </w:instrText>
      </w:r>
      <w:r w:rsidR="002C7235">
        <w:fldChar w:fldCharType="separate"/>
      </w:r>
      <w:r w:rsidR="005873B4">
        <w:rPr>
          <w:rFonts w:ascii="Helvetica" w:hAnsi="Helvetica"/>
          <w:noProof/>
          <w:color w:val="FFFFFF" w:themeColor="background1"/>
        </w:rPr>
        <w:t>Salvatierra Guanajuato</w:t>
      </w:r>
      <w:r w:rsidR="002C7235">
        <w:rPr>
          <w:rFonts w:ascii="Helvetica" w:hAnsi="Helvetica"/>
          <w:noProof/>
          <w:color w:val="FFFFFF" w:themeColor="background1"/>
        </w:rPr>
        <w:fldChar w:fldCharType="end"/>
      </w:r>
    </w:p>
    <w:p w:rsidR="009C3231" w:rsidRPr="00287B6A" w:rsidRDefault="009C3231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9C3231" w:rsidRPr="00287B6A" w:rsidRDefault="003A3E12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168910</wp:posOffset>
                </wp:positionV>
                <wp:extent cx="1978660" cy="0"/>
                <wp:effectExtent l="19050" t="15875" r="21590" b="127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6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FCFD1" id="AutoShape 5" o:spid="_x0000_s1026" type="#_x0000_t32" style="position:absolute;margin-left:18.9pt;margin-top:13.3pt;width:155.8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" strokecolor="white [3212]" strokeweight="2pt"/>
            </w:pict>
          </mc:Fallback>
        </mc:AlternateContent>
      </w:r>
    </w:p>
    <w:p w:rsidR="001E0779" w:rsidRPr="00287B6A" w:rsidRDefault="001E0779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9C3231" w:rsidRPr="00287B6A" w:rsidRDefault="00205DBE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b/>
          <w:color w:val="FFFFFF" w:themeColor="background1"/>
          <w:sz w:val="28"/>
        </w:rPr>
        <w:t>REDES SOCIALES</w:t>
      </w:r>
    </w:p>
    <w:p w:rsidR="009C3231" w:rsidRPr="00287B6A" w:rsidRDefault="009339F8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307591</wp:posOffset>
            </wp:positionH>
            <wp:positionV relativeFrom="paragraph">
              <wp:posOffset>136200</wp:posOffset>
            </wp:positionV>
            <wp:extent cx="239144" cy="244549"/>
            <wp:effectExtent l="19050" t="0" r="8506" b="0"/>
            <wp:wrapNone/>
            <wp:docPr id="11" name="Imagen 11" descr="C:\Users\aperez\Downloads\facebook-ap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erez\Downloads\facebook-app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4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231" w:rsidRPr="00287B6A" w:rsidRDefault="00DC60DD" w:rsidP="007E5674">
      <w:pPr>
        <w:tabs>
          <w:tab w:val="left" w:pos="993"/>
        </w:tabs>
        <w:spacing w:after="0"/>
        <w:ind w:left="993" w:right="425"/>
        <w:jc w:val="center"/>
        <w:rPr>
          <w:rFonts w:ascii="Helvetica" w:hAnsi="Helvetica"/>
          <w:color w:val="FFFFFF" w:themeColor="background1"/>
        </w:rPr>
      </w:pPr>
      <w:r w:rsidRPr="00DC60DD">
        <w:rPr>
          <w:rFonts w:ascii="Helvetica" w:hAnsi="Helvetica"/>
          <w:noProof/>
          <w:color w:val="FFFFFF" w:themeColor="background1"/>
        </w:rPr>
        <w:t>www.facebook.com/adrii.molina1</w:t>
      </w:r>
    </w:p>
    <w:p w:rsidR="009C3231" w:rsidRPr="00287B6A" w:rsidRDefault="009C3231" w:rsidP="009339F8">
      <w:pPr>
        <w:tabs>
          <w:tab w:val="left" w:pos="993"/>
        </w:tabs>
        <w:spacing w:after="0"/>
        <w:ind w:right="425"/>
        <w:rPr>
          <w:rFonts w:ascii="Helvetica" w:hAnsi="Helvetica"/>
          <w:color w:val="FFFFFF" w:themeColor="background1"/>
        </w:rPr>
      </w:pPr>
    </w:p>
    <w:p w:rsidR="009C3231" w:rsidRPr="00287B6A" w:rsidRDefault="009339F8" w:rsidP="009339F8">
      <w:pPr>
        <w:tabs>
          <w:tab w:val="left" w:pos="993"/>
        </w:tabs>
        <w:spacing w:after="0"/>
        <w:ind w:right="425"/>
        <w:rPr>
          <w:rFonts w:ascii="Helvetica" w:hAnsi="Helvetica"/>
          <w:color w:val="FFFFFF" w:themeColor="background1"/>
        </w:rPr>
      </w:pPr>
      <w:r>
        <w:tab/>
      </w:r>
      <w:r w:rsidR="002C7235">
        <w:fldChar w:fldCharType="begin"/>
      </w:r>
      <w:r w:rsidR="002C7235">
        <w:instrText xml:space="preserve"> USERNAME  linkedin.com/tu-perfil \* Lower  \* MERGEFORMAT </w:instrText>
      </w:r>
      <w:r w:rsidR="002C7235">
        <w:fldChar w:fldCharType="separate"/>
      </w:r>
      <w:r w:rsidR="002C7235">
        <w:rPr>
          <w:rFonts w:ascii="Helvetica" w:hAnsi="Helvetica"/>
          <w:noProof/>
          <w:color w:val="FFFFFF" w:themeColor="background1"/>
        </w:rPr>
        <w:fldChar w:fldCharType="end"/>
      </w:r>
    </w:p>
    <w:p w:rsidR="00A473BD" w:rsidRDefault="00A473BD" w:rsidP="00AE3EF1">
      <w:pPr>
        <w:spacing w:after="0"/>
        <w:ind w:right="425"/>
        <w:jc w:val="center"/>
        <w:rPr>
          <w:rFonts w:ascii="Helvetica" w:hAnsi="Helvetica"/>
          <w:color w:val="FFFFFF" w:themeColor="background1"/>
        </w:rPr>
      </w:pPr>
    </w:p>
    <w:p w:rsidR="00A473BD" w:rsidRPr="00A473BD" w:rsidRDefault="00A473BD" w:rsidP="00A5414D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</w:p>
    <w:p w:rsidR="00675C3B" w:rsidRPr="00287B6A" w:rsidRDefault="009339F8" w:rsidP="00A5414D">
      <w:pPr>
        <w:spacing w:after="0" w:line="240" w:lineRule="auto"/>
        <w:ind w:left="-426" w:right="-992"/>
        <w:rPr>
          <w:rFonts w:ascii="Helvetica" w:hAnsi="Helvetica"/>
          <w:b/>
          <w:color w:val="009DDC"/>
          <w:sz w:val="28"/>
        </w:rPr>
      </w:pPr>
      <w:r>
        <w:rPr>
          <w:rFonts w:ascii="Helvetica" w:hAnsi="Helvetica"/>
          <w:b/>
          <w:noProof/>
          <w:color w:val="009DDC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-30480</wp:posOffset>
            </wp:positionV>
            <wp:extent cx="235585" cy="244475"/>
            <wp:effectExtent l="19050" t="0" r="0" b="0"/>
            <wp:wrapNone/>
            <wp:docPr id="1" name="Imagen 1" descr="C:\Users\aperez\Downloads\work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erez\Downloads\work-briefcas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color w:val="009DDC"/>
          <w:sz w:val="28"/>
        </w:rPr>
        <w:tab/>
      </w:r>
      <w:r w:rsidR="00675C3B" w:rsidRPr="00287B6A">
        <w:rPr>
          <w:rFonts w:ascii="Helvetica" w:hAnsi="Helvetica"/>
          <w:b/>
          <w:color w:val="009DDC"/>
          <w:sz w:val="28"/>
        </w:rPr>
        <w:t>EXPERIENCIA LABORAL</w:t>
      </w:r>
    </w:p>
    <w:p w:rsidR="00D5567A" w:rsidRDefault="00D5567A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</w:p>
    <w:p w:rsidR="001D7748" w:rsidRDefault="001D7748" w:rsidP="00A5414D">
      <w:pPr>
        <w:spacing w:after="0" w:line="240" w:lineRule="auto"/>
        <w:ind w:left="-426" w:right="-992"/>
        <w:rPr>
          <w:rFonts w:ascii="Helvetica" w:hAnsi="Helvetica"/>
          <w:b/>
          <w:noProof/>
          <w:color w:val="595959" w:themeColor="text1" w:themeTint="A6"/>
          <w:sz w:val="24"/>
        </w:rPr>
      </w:pPr>
      <w:r w:rsidRPr="00F6210C">
        <w:rPr>
          <w:rFonts w:ascii="Helvetica" w:hAnsi="Helvetica"/>
          <w:b/>
          <w:noProof/>
          <w:color w:val="595959" w:themeColor="text1" w:themeTint="A6"/>
          <w:sz w:val="24"/>
        </w:rPr>
        <w:t>Formación complementaria</w:t>
      </w:r>
    </w:p>
    <w:p w:rsidR="00F6210C" w:rsidRDefault="00F6210C" w:rsidP="00F6210C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Morpheus - DSS </w:t>
      </w:r>
      <w:r w:rsidRPr="00287B6A">
        <w:rPr>
          <w:rFonts w:ascii="Helvetica" w:hAnsi="Helvetica"/>
          <w:color w:val="595959" w:themeColor="text1" w:themeTint="A6"/>
        </w:rPr>
        <w:t xml:space="preserve">| </w:t>
      </w:r>
      <w:r>
        <w:rPr>
          <w:rFonts w:ascii="Helvetica" w:hAnsi="Helvetica"/>
          <w:color w:val="595959" w:themeColor="text1" w:themeTint="A6"/>
        </w:rPr>
        <w:t>Marzo</w:t>
      </w:r>
      <w:r>
        <w:rPr>
          <w:rFonts w:ascii="Helvetica" w:hAnsi="Helvetica"/>
          <w:color w:val="595959" w:themeColor="text1" w:themeTint="A6"/>
        </w:rPr>
        <w:t xml:space="preserve"> - </w:t>
      </w:r>
      <w:proofErr w:type="gramStart"/>
      <w:r>
        <w:rPr>
          <w:rFonts w:ascii="Helvetica" w:hAnsi="Helvetica"/>
          <w:color w:val="595959" w:themeColor="text1" w:themeTint="A6"/>
        </w:rPr>
        <w:t xml:space="preserve">Diciembre </w:t>
      </w:r>
      <w:r>
        <w:rPr>
          <w:rFonts w:ascii="Helvetica" w:hAnsi="Helvetica"/>
          <w:color w:val="595959" w:themeColor="text1" w:themeTint="A6"/>
        </w:rPr>
        <w:t xml:space="preserve"> 2017</w:t>
      </w:r>
      <w:proofErr w:type="gramEnd"/>
      <w:r>
        <w:rPr>
          <w:rFonts w:ascii="Helvetica" w:hAnsi="Helvetica"/>
          <w:color w:val="595959" w:themeColor="text1" w:themeTint="A6"/>
        </w:rPr>
        <w:t xml:space="preserve"> </w:t>
      </w:r>
    </w:p>
    <w:p w:rsidR="00F6210C" w:rsidRPr="00F6210C" w:rsidRDefault="00F6210C" w:rsidP="00F6210C">
      <w:pPr>
        <w:pStyle w:val="Prrafodelista"/>
        <w:numPr>
          <w:ilvl w:val="0"/>
          <w:numId w:val="6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 xml:space="preserve">Proyecto de titulación: Gestión de relaciones con los clientes </w:t>
      </w:r>
    </w:p>
    <w:p w:rsidR="00F6210C" w:rsidRPr="00F6210C" w:rsidRDefault="00F6210C" w:rsidP="00A5414D">
      <w:pPr>
        <w:spacing w:after="0" w:line="240" w:lineRule="auto"/>
        <w:ind w:left="-426" w:right="-992"/>
        <w:rPr>
          <w:rFonts w:ascii="Helvetica" w:hAnsi="Helvetica"/>
          <w:b/>
          <w:noProof/>
          <w:color w:val="595959" w:themeColor="text1" w:themeTint="A6"/>
          <w:sz w:val="24"/>
        </w:rPr>
      </w:pPr>
    </w:p>
    <w:p w:rsidR="00D5567A" w:rsidRPr="00287B6A" w:rsidRDefault="002C7235" w:rsidP="00A5414D">
      <w:pPr>
        <w:spacing w:after="0" w:line="240" w:lineRule="auto"/>
        <w:ind w:left="-426" w:right="-992"/>
        <w:rPr>
          <w:rFonts w:ascii="Helvetica" w:hAnsi="Helvetica"/>
          <w:b/>
          <w:color w:val="595959" w:themeColor="text1" w:themeTint="A6"/>
          <w:sz w:val="28"/>
        </w:rPr>
      </w:pPr>
      <w:r>
        <w:fldChar w:fldCharType="begin"/>
      </w:r>
      <w:r>
        <w:instrText xml:space="preserve"> USERNAME  "Puesto más reciente o actual" \* FirstCap  \* MERGEFORMAT </w:instrText>
      </w:r>
      <w:r>
        <w:fldChar w:fldCharType="separate"/>
      </w:r>
      <w:r w:rsidR="005873B4">
        <w:rPr>
          <w:rFonts w:ascii="Helvetica" w:hAnsi="Helvetica"/>
          <w:b/>
          <w:noProof/>
          <w:color w:val="595959" w:themeColor="text1" w:themeTint="A6"/>
          <w:sz w:val="24"/>
        </w:rPr>
        <w:t>Desarrollador de sofware</w:t>
      </w:r>
      <w:r>
        <w:rPr>
          <w:rFonts w:ascii="Helvetica" w:hAnsi="Helvetica"/>
          <w:b/>
          <w:noProof/>
          <w:color w:val="595959" w:themeColor="text1" w:themeTint="A6"/>
          <w:sz w:val="24"/>
        </w:rPr>
        <w:fldChar w:fldCharType="end"/>
      </w:r>
    </w:p>
    <w:p w:rsidR="00D47D95" w:rsidRPr="00287B6A" w:rsidRDefault="005873B4" w:rsidP="00A5414D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Morpheus - DSS </w:t>
      </w:r>
      <w:r w:rsidR="00D47D95" w:rsidRPr="00287B6A">
        <w:rPr>
          <w:rFonts w:ascii="Helvetica" w:hAnsi="Helvetica"/>
          <w:color w:val="595959" w:themeColor="text1" w:themeTint="A6"/>
        </w:rPr>
        <w:t>|</w:t>
      </w:r>
      <w:r w:rsidR="00287B6A" w:rsidRPr="00287B6A">
        <w:rPr>
          <w:rFonts w:ascii="Helvetica" w:hAnsi="Helvetica"/>
          <w:color w:val="595959" w:themeColor="text1" w:themeTint="A6"/>
        </w:rPr>
        <w:t xml:space="preserve"> </w:t>
      </w:r>
      <w:proofErr w:type="gramStart"/>
      <w:r w:rsidR="003A3E12">
        <w:rPr>
          <w:rFonts w:ascii="Helvetica" w:hAnsi="Helvetica"/>
          <w:color w:val="595959" w:themeColor="text1" w:themeTint="A6"/>
        </w:rPr>
        <w:t>Marzo</w:t>
      </w:r>
      <w:proofErr w:type="gramEnd"/>
      <w:r w:rsidR="003A3E12">
        <w:rPr>
          <w:rFonts w:ascii="Helvetica" w:hAnsi="Helvetica"/>
          <w:color w:val="595959" w:themeColor="text1" w:themeTint="A6"/>
        </w:rPr>
        <w:t xml:space="preserve"> 2017 -</w:t>
      </w:r>
      <w:r w:rsidR="00287B6A" w:rsidRPr="00287B6A">
        <w:rPr>
          <w:rFonts w:ascii="Helvetica" w:hAnsi="Helvetica"/>
          <w:color w:val="595959" w:themeColor="text1" w:themeTint="A6"/>
        </w:rPr>
        <w:t xml:space="preserve"> Actual</w:t>
      </w:r>
    </w:p>
    <w:p w:rsidR="00287B6A" w:rsidRPr="00287B6A" w:rsidRDefault="00287B6A" w:rsidP="00A5414D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</w:p>
    <w:p w:rsidR="008064CA" w:rsidRPr="00287B6A" w:rsidRDefault="003A3E12" w:rsidP="00FB1114">
      <w:pPr>
        <w:pStyle w:val="Prrafodelista"/>
        <w:numPr>
          <w:ilvl w:val="0"/>
          <w:numId w:val="2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 w:rsidRPr="00943822">
        <w:rPr>
          <w:rFonts w:ascii="Helvetica" w:hAnsi="Helvetica"/>
          <w:noProof/>
          <w:color w:val="595959" w:themeColor="text1" w:themeTint="A6"/>
        </w:rPr>
        <w:t>Programa</w:t>
      </w:r>
      <w:r w:rsidR="007E5674">
        <w:rPr>
          <w:rFonts w:ascii="Helvetica" w:hAnsi="Helvetica"/>
          <w:noProof/>
          <w:color w:val="595959" w:themeColor="text1" w:themeTint="A6"/>
        </w:rPr>
        <w:t>dor</w:t>
      </w:r>
    </w:p>
    <w:p w:rsidR="00287B6A" w:rsidRPr="00287B6A" w:rsidRDefault="003A3E12" w:rsidP="00FB1114">
      <w:pPr>
        <w:pStyle w:val="Prrafodelista"/>
        <w:numPr>
          <w:ilvl w:val="0"/>
          <w:numId w:val="2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 w:rsidRPr="00943822">
        <w:rPr>
          <w:rFonts w:ascii="Helvetica" w:hAnsi="Helvetica"/>
          <w:noProof/>
          <w:color w:val="595959" w:themeColor="text1" w:themeTint="A6"/>
        </w:rPr>
        <w:t>Enlazador</w:t>
      </w:r>
      <w:r>
        <w:t xml:space="preserve"> </w:t>
      </w:r>
      <w:r w:rsidRPr="00943822">
        <w:rPr>
          <w:rFonts w:ascii="Helvetica" w:hAnsi="Helvetica"/>
          <w:noProof/>
          <w:color w:val="595959" w:themeColor="text1" w:themeTint="A6"/>
        </w:rPr>
        <w:t>de</w:t>
      </w:r>
      <w:r>
        <w:t xml:space="preserve"> </w:t>
      </w:r>
      <w:r w:rsidRPr="00943822">
        <w:rPr>
          <w:rFonts w:ascii="Helvetica" w:hAnsi="Helvetica"/>
          <w:noProof/>
          <w:color w:val="595959" w:themeColor="text1" w:themeTint="A6"/>
        </w:rPr>
        <w:t>áreas</w:t>
      </w:r>
      <w:r>
        <w:t xml:space="preserve"> </w:t>
      </w:r>
    </w:p>
    <w:p w:rsidR="00287B6A" w:rsidRPr="00287B6A" w:rsidRDefault="00DF24BA" w:rsidP="00FB1114">
      <w:pPr>
        <w:pStyle w:val="Prrafodelista"/>
        <w:numPr>
          <w:ilvl w:val="0"/>
          <w:numId w:val="2"/>
        </w:numPr>
        <w:spacing w:after="0" w:line="240" w:lineRule="auto"/>
        <w:ind w:right="-992"/>
        <w:rPr>
          <w:rFonts w:ascii="Helvetica" w:hAnsi="Helvetica"/>
          <w:noProof/>
          <w:color w:val="595959" w:themeColor="text1" w:themeTint="A6"/>
        </w:rPr>
      </w:pPr>
      <w:r w:rsidRPr="00DF24BA">
        <w:rPr>
          <w:rFonts w:ascii="Helvetica" w:hAnsi="Helvetica"/>
          <w:noProof/>
          <w:color w:val="595959" w:themeColor="text1" w:themeTint="A6"/>
        </w:rPr>
        <w:t xml:space="preserve">Soporte </w:t>
      </w:r>
      <w:r w:rsidR="007E5674">
        <w:rPr>
          <w:rFonts w:ascii="Helvetica" w:hAnsi="Helvetica"/>
          <w:noProof/>
          <w:color w:val="595959" w:themeColor="text1" w:themeTint="A6"/>
        </w:rPr>
        <w:t xml:space="preserve">preventivo </w:t>
      </w:r>
      <w:r w:rsidRPr="00DF24BA">
        <w:rPr>
          <w:rFonts w:ascii="Helvetica" w:hAnsi="Helvetica"/>
          <w:noProof/>
          <w:color w:val="595959" w:themeColor="text1" w:themeTint="A6"/>
        </w:rPr>
        <w:t>de hardware y sof</w:t>
      </w:r>
      <w:r>
        <w:rPr>
          <w:rFonts w:ascii="Helvetica" w:hAnsi="Helvetica"/>
          <w:noProof/>
          <w:color w:val="595959" w:themeColor="text1" w:themeTint="A6"/>
        </w:rPr>
        <w:t>t</w:t>
      </w:r>
      <w:r w:rsidRPr="00DF24BA">
        <w:rPr>
          <w:rFonts w:ascii="Helvetica" w:hAnsi="Helvetica"/>
          <w:noProof/>
          <w:color w:val="595959" w:themeColor="text1" w:themeTint="A6"/>
        </w:rPr>
        <w:t>ware</w:t>
      </w:r>
    </w:p>
    <w:p w:rsidR="00287B6A" w:rsidRPr="00287B6A" w:rsidRDefault="005103C3" w:rsidP="00FB1114">
      <w:pPr>
        <w:pStyle w:val="Prrafodelista"/>
        <w:numPr>
          <w:ilvl w:val="0"/>
          <w:numId w:val="2"/>
        </w:numPr>
        <w:spacing w:after="0" w:line="240" w:lineRule="auto"/>
        <w:ind w:right="-992"/>
        <w:rPr>
          <w:rFonts w:ascii="Helvetica" w:hAnsi="Helvetica"/>
          <w:noProof/>
          <w:color w:val="595959" w:themeColor="text1" w:themeTint="A6"/>
        </w:rPr>
      </w:pPr>
      <w:r w:rsidRPr="005103C3">
        <w:rPr>
          <w:rFonts w:ascii="Helvetica" w:hAnsi="Helvetica"/>
          <w:noProof/>
          <w:color w:val="595959" w:themeColor="text1" w:themeTint="A6"/>
        </w:rPr>
        <w:t>Correcci</w:t>
      </w:r>
      <w:r>
        <w:rPr>
          <w:rFonts w:ascii="Helvetica" w:hAnsi="Helvetica"/>
          <w:noProof/>
          <w:color w:val="595959" w:themeColor="text1" w:themeTint="A6"/>
        </w:rPr>
        <w:t>ó</w:t>
      </w:r>
      <w:r w:rsidRPr="005103C3">
        <w:rPr>
          <w:rFonts w:ascii="Helvetica" w:hAnsi="Helvetica"/>
          <w:noProof/>
          <w:color w:val="595959" w:themeColor="text1" w:themeTint="A6"/>
        </w:rPr>
        <w:t>n de datos</w:t>
      </w:r>
    </w:p>
    <w:p w:rsidR="0039410C" w:rsidRPr="00287B6A" w:rsidRDefault="0039410C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</w:p>
    <w:p w:rsidR="00287B6A" w:rsidRPr="00287B6A" w:rsidRDefault="007B1093" w:rsidP="00DF24BA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  <w:sz w:val="24"/>
        </w:rPr>
        <w:t>Proyectos sobresalientes</w:t>
      </w:r>
    </w:p>
    <w:p w:rsidR="004A6A88" w:rsidRPr="00287B6A" w:rsidRDefault="004A6A88" w:rsidP="00A5414D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</w:p>
    <w:p w:rsidR="007E5674" w:rsidRPr="007E5674" w:rsidRDefault="007E5674" w:rsidP="007E5674">
      <w:pPr>
        <w:pStyle w:val="Prrafodelista"/>
        <w:numPr>
          <w:ilvl w:val="0"/>
          <w:numId w:val="3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 w:rsidRPr="007E5674">
        <w:rPr>
          <w:rFonts w:ascii="Helvetica" w:hAnsi="Helvetica"/>
          <w:color w:val="595959" w:themeColor="text1" w:themeTint="A6"/>
        </w:rPr>
        <w:t xml:space="preserve">Software de escritorio (inventario y ventas de la empresa) para </w:t>
      </w:r>
      <w:proofErr w:type="spellStart"/>
      <w:r w:rsidRPr="007E5674">
        <w:rPr>
          <w:rFonts w:ascii="Helvetica" w:hAnsi="Helvetica"/>
          <w:color w:val="595959" w:themeColor="text1" w:themeTint="A6"/>
        </w:rPr>
        <w:t>Marquesada</w:t>
      </w:r>
      <w:proofErr w:type="spellEnd"/>
      <w:r w:rsidRPr="007E5674">
        <w:rPr>
          <w:rFonts w:ascii="Helvetica" w:hAnsi="Helvetica"/>
          <w:color w:val="595959" w:themeColor="text1" w:themeTint="A6"/>
        </w:rPr>
        <w:t xml:space="preserve"> Celular</w:t>
      </w:r>
      <w:r>
        <w:rPr>
          <w:rFonts w:ascii="Helvetica" w:hAnsi="Helvetica"/>
          <w:color w:val="595959" w:themeColor="text1" w:themeTint="A6"/>
        </w:rPr>
        <w:t xml:space="preserve"> S. de CV de R.L</w:t>
      </w:r>
      <w:r w:rsidRPr="007E5674">
        <w:rPr>
          <w:rFonts w:ascii="Helvetica" w:hAnsi="Helvetica"/>
          <w:color w:val="595959" w:themeColor="text1" w:themeTint="A6"/>
        </w:rPr>
        <w:t xml:space="preserve"> </w:t>
      </w:r>
    </w:p>
    <w:p w:rsidR="00287B6A" w:rsidRDefault="007E5674" w:rsidP="00FB1114">
      <w:pPr>
        <w:pStyle w:val="Prrafodelista"/>
        <w:numPr>
          <w:ilvl w:val="0"/>
          <w:numId w:val="3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 w:rsidRPr="007E5674">
        <w:rPr>
          <w:rFonts w:ascii="Helvetica" w:hAnsi="Helvetica"/>
          <w:color w:val="595959" w:themeColor="text1" w:themeTint="A6"/>
        </w:rPr>
        <w:t xml:space="preserve">Aplicación </w:t>
      </w:r>
      <w:r w:rsidR="00E708EF">
        <w:rPr>
          <w:rFonts w:ascii="Helvetica" w:hAnsi="Helvetica"/>
          <w:color w:val="595959" w:themeColor="text1" w:themeTint="A6"/>
        </w:rPr>
        <w:t xml:space="preserve">móvil </w:t>
      </w:r>
      <w:r w:rsidRPr="007E5674">
        <w:rPr>
          <w:rFonts w:ascii="Helvetica" w:hAnsi="Helvetica"/>
          <w:color w:val="595959" w:themeColor="text1" w:themeTint="A6"/>
        </w:rPr>
        <w:t>de ventas para ATC</w:t>
      </w:r>
    </w:p>
    <w:p w:rsidR="00287B6A" w:rsidRDefault="007E5674" w:rsidP="00FB1114">
      <w:pPr>
        <w:pStyle w:val="Prrafodelista"/>
        <w:numPr>
          <w:ilvl w:val="0"/>
          <w:numId w:val="3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Pagina web de recargas para ATC</w:t>
      </w:r>
    </w:p>
    <w:p w:rsidR="00287B6A" w:rsidRDefault="007E5674" w:rsidP="00FB1114">
      <w:pPr>
        <w:pStyle w:val="Prrafodelista"/>
        <w:numPr>
          <w:ilvl w:val="0"/>
          <w:numId w:val="3"/>
        </w:numPr>
        <w:spacing w:after="0" w:line="240" w:lineRule="auto"/>
        <w:ind w:right="-992"/>
        <w:rPr>
          <w:rFonts w:ascii="Helvetica" w:hAnsi="Helvetica"/>
          <w:color w:val="595959" w:themeColor="text1" w:themeTint="A6"/>
        </w:rPr>
      </w:pPr>
      <w:r w:rsidRPr="00E4797E">
        <w:rPr>
          <w:rFonts w:ascii="Helvetica" w:hAnsi="Helvetica"/>
          <w:color w:val="595959" w:themeColor="text1" w:themeTint="A6"/>
        </w:rPr>
        <w:t xml:space="preserve">Proyecto de vinculación </w:t>
      </w:r>
      <w:r w:rsidR="00E4797E" w:rsidRPr="00E4797E">
        <w:rPr>
          <w:rFonts w:ascii="Helvetica" w:hAnsi="Helvetica"/>
          <w:color w:val="595959" w:themeColor="text1" w:themeTint="A6"/>
        </w:rPr>
        <w:t>“Jóvenes Investigadores 2017”</w:t>
      </w:r>
    </w:p>
    <w:p w:rsidR="004A6A88" w:rsidRPr="00287B6A" w:rsidRDefault="004A6A88" w:rsidP="00A5414D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</w:p>
    <w:p w:rsidR="00EE182A" w:rsidRPr="007B1093" w:rsidRDefault="009339F8" w:rsidP="007B1093">
      <w:pPr>
        <w:spacing w:after="0" w:line="240" w:lineRule="auto"/>
        <w:ind w:right="-992"/>
        <w:rPr>
          <w:rFonts w:ascii="Helvetica" w:hAnsi="Helvetica"/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132715</wp:posOffset>
            </wp:positionV>
            <wp:extent cx="235585" cy="244475"/>
            <wp:effectExtent l="19050" t="0" r="0" b="0"/>
            <wp:wrapNone/>
            <wp:docPr id="4" name="Imagen 4" descr="C:\Users\aperez\Downloads\students-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erez\Downloads\students-ca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DD1" w:rsidRPr="00287B6A" w:rsidRDefault="009339F8" w:rsidP="00F90DD1">
      <w:pPr>
        <w:spacing w:after="0" w:line="240" w:lineRule="auto"/>
        <w:ind w:left="-426" w:right="-992"/>
        <w:rPr>
          <w:rFonts w:ascii="Helvetica" w:hAnsi="Helvetica"/>
          <w:b/>
          <w:color w:val="009DDC"/>
          <w:sz w:val="28"/>
        </w:rPr>
      </w:pPr>
      <w:r>
        <w:rPr>
          <w:rFonts w:ascii="Helvetica" w:hAnsi="Helvetica"/>
          <w:b/>
          <w:color w:val="009DDC"/>
          <w:sz w:val="28"/>
        </w:rPr>
        <w:tab/>
      </w:r>
      <w:r w:rsidR="00F90DD1" w:rsidRPr="00287B6A">
        <w:rPr>
          <w:rFonts w:ascii="Helvetica" w:hAnsi="Helvetica"/>
          <w:b/>
          <w:color w:val="009DDC"/>
          <w:sz w:val="28"/>
        </w:rPr>
        <w:t>FORMACIÓN ACADÉMICA</w:t>
      </w:r>
    </w:p>
    <w:p w:rsidR="00F90DD1" w:rsidRPr="00287B6A" w:rsidRDefault="00F90DD1" w:rsidP="00EE182A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</w:p>
    <w:p w:rsidR="00EC1FF5" w:rsidRPr="000D27BD" w:rsidRDefault="002C7235" w:rsidP="00EE182A">
      <w:pPr>
        <w:spacing w:after="0" w:line="240" w:lineRule="auto"/>
        <w:ind w:left="-426" w:right="-992"/>
        <w:rPr>
          <w:rFonts w:ascii="Helvetica" w:hAnsi="Helvetica"/>
          <w:b/>
          <w:color w:val="595959" w:themeColor="text1" w:themeTint="A6"/>
          <w:sz w:val="24"/>
        </w:rPr>
      </w:pPr>
      <w:r>
        <w:fldChar w:fldCharType="begin"/>
      </w:r>
      <w:r>
        <w:instrText xml:space="preserve"> USERADDRESS  "Tu carrera o último grado de estudios"  \* MERGEFORMAT </w:instrText>
      </w:r>
      <w:r>
        <w:fldChar w:fldCharType="separate"/>
      </w:r>
      <w:r w:rsidR="005873B4">
        <w:rPr>
          <w:rFonts w:ascii="Helvetica" w:hAnsi="Helvetica"/>
          <w:b/>
          <w:noProof/>
          <w:color w:val="595959" w:themeColor="text1" w:themeTint="A6"/>
          <w:sz w:val="24"/>
        </w:rPr>
        <w:t>I</w:t>
      </w:r>
      <w:r>
        <w:rPr>
          <w:rFonts w:ascii="Helvetica" w:hAnsi="Helvetica"/>
          <w:b/>
          <w:noProof/>
          <w:color w:val="595959" w:themeColor="text1" w:themeTint="A6"/>
          <w:sz w:val="24"/>
        </w:rPr>
        <w:fldChar w:fldCharType="end"/>
      </w:r>
      <w:r w:rsidR="005873B4">
        <w:rPr>
          <w:rFonts w:ascii="Helvetica" w:hAnsi="Helvetica"/>
          <w:b/>
          <w:noProof/>
          <w:color w:val="595959" w:themeColor="text1" w:themeTint="A6"/>
          <w:sz w:val="24"/>
        </w:rPr>
        <w:t>ngenieria en tecnologias de la información y comunicaciones (Pasante)</w:t>
      </w:r>
    </w:p>
    <w:p w:rsidR="002315F9" w:rsidRPr="000D27BD" w:rsidRDefault="005873B4" w:rsidP="00EE182A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Instituto Tecnológico Superior de Salvatierra</w:t>
      </w:r>
    </w:p>
    <w:p w:rsidR="002315F9" w:rsidRPr="000D27BD" w:rsidRDefault="005873B4" w:rsidP="00EE182A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t xml:space="preserve">Agosto 2013- </w:t>
      </w:r>
      <w:proofErr w:type="gramStart"/>
      <w:r>
        <w:t>Diciembre</w:t>
      </w:r>
      <w:proofErr w:type="gramEnd"/>
      <w:r>
        <w:t xml:space="preserve"> 2017</w:t>
      </w:r>
    </w:p>
    <w:p w:rsidR="00EE182A" w:rsidRDefault="00EE182A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</w:p>
    <w:tbl>
      <w:tblPr>
        <w:tblStyle w:val="Tablaconcuadrcula"/>
        <w:tblW w:w="609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036"/>
      </w:tblGrid>
      <w:tr w:rsidR="0074339F" w:rsidRPr="00287B6A" w:rsidTr="002C7235">
        <w:trPr>
          <w:trHeight w:val="1473"/>
        </w:trPr>
        <w:tc>
          <w:tcPr>
            <w:tcW w:w="3115" w:type="dxa"/>
            <w:vAlign w:val="center"/>
          </w:tcPr>
          <w:p w:rsidR="0074339F" w:rsidRPr="00287B6A" w:rsidRDefault="005103C3" w:rsidP="0074339F">
            <w:pPr>
              <w:ind w:right="-992"/>
              <w:rPr>
                <w:rFonts w:ascii="Helvetica" w:hAnsi="Helvetica"/>
                <w:color w:val="404040" w:themeColor="text1" w:themeTint="BF"/>
              </w:rPr>
            </w:pPr>
            <w:r>
              <w:rPr>
                <w:rFonts w:ascii="Helvetica" w:hAnsi="Helvetica"/>
                <w:noProof/>
                <w:color w:val="404040" w:themeColor="text1" w:themeTint="BF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-3175</wp:posOffset>
                  </wp:positionV>
                  <wp:extent cx="235585" cy="244475"/>
                  <wp:effectExtent l="0" t="0" r="0" b="3175"/>
                  <wp:wrapNone/>
                  <wp:docPr id="2" name="Imagen 2" descr="C:\Users\aperez\Downloads\nu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perez\Downloads\nu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4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39F8">
              <w:rPr>
                <w:rFonts w:ascii="Helvetica" w:hAnsi="Helvetica"/>
                <w:b/>
                <w:color w:val="009DDC"/>
                <w:sz w:val="28"/>
              </w:rPr>
              <w:t xml:space="preserve">     </w:t>
            </w:r>
            <w:r w:rsidR="0074339F" w:rsidRPr="00287B6A">
              <w:rPr>
                <w:rFonts w:ascii="Helvetica" w:hAnsi="Helvetica"/>
                <w:b/>
                <w:color w:val="009DDC"/>
                <w:sz w:val="28"/>
              </w:rPr>
              <w:t>HABILIDADES</w:t>
            </w:r>
          </w:p>
          <w:p w:rsidR="00F317AE" w:rsidRPr="00287B6A" w:rsidRDefault="00F317AE" w:rsidP="0074339F">
            <w:pPr>
              <w:ind w:right="-992"/>
              <w:rPr>
                <w:rFonts w:ascii="Helvetica" w:hAnsi="Helvetica"/>
                <w:color w:val="404040" w:themeColor="text1" w:themeTint="BF"/>
              </w:rPr>
            </w:pPr>
          </w:p>
          <w:p w:rsidR="000D27BD" w:rsidRDefault="007B1093" w:rsidP="000D27BD">
            <w:pPr>
              <w:pStyle w:val="Prrafodelista"/>
              <w:numPr>
                <w:ilvl w:val="0"/>
                <w:numId w:val="4"/>
              </w:numPr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Capacidad de trabajo</w:t>
            </w:r>
            <w:bookmarkStart w:id="0" w:name="_GoBack"/>
            <w:bookmarkEnd w:id="0"/>
          </w:p>
          <w:p w:rsidR="007B1093" w:rsidRPr="000D27BD" w:rsidRDefault="007B1093" w:rsidP="007B1093">
            <w:pPr>
              <w:pStyle w:val="Prrafodelista"/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en equipo</w:t>
            </w:r>
          </w:p>
          <w:p w:rsidR="000D27BD" w:rsidRDefault="007B1093" w:rsidP="000D27BD">
            <w:pPr>
              <w:pStyle w:val="Prrafodelista"/>
              <w:numPr>
                <w:ilvl w:val="0"/>
                <w:numId w:val="4"/>
              </w:numPr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Analisis y diseño de</w:t>
            </w:r>
          </w:p>
          <w:p w:rsidR="007B1093" w:rsidRPr="000D27BD" w:rsidRDefault="007B1093" w:rsidP="007B1093">
            <w:pPr>
              <w:pStyle w:val="Prrafodelista"/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soluciones</w:t>
            </w:r>
          </w:p>
          <w:p w:rsidR="000D27BD" w:rsidRPr="007B1093" w:rsidRDefault="007B1093" w:rsidP="000D27BD">
            <w:pPr>
              <w:pStyle w:val="Prrafodelista"/>
              <w:numPr>
                <w:ilvl w:val="0"/>
                <w:numId w:val="4"/>
              </w:numPr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 w:rsidRPr="007B1093">
              <w:rPr>
                <w:rFonts w:ascii="Helvetica" w:hAnsi="Helvetica"/>
                <w:noProof/>
                <w:color w:val="595959" w:themeColor="text1" w:themeTint="A6"/>
              </w:rPr>
              <w:t>Capacidad de aprendizaje</w:t>
            </w:r>
          </w:p>
          <w:p w:rsidR="007B1093" w:rsidRDefault="007B1093" w:rsidP="000D27BD">
            <w:pPr>
              <w:pStyle w:val="Prrafodelista"/>
              <w:numPr>
                <w:ilvl w:val="0"/>
                <w:numId w:val="4"/>
              </w:numPr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Actitud Responsable</w:t>
            </w:r>
          </w:p>
          <w:p w:rsidR="00DF24BA" w:rsidRPr="000D27BD" w:rsidRDefault="008C6A4D" w:rsidP="000D27BD">
            <w:pPr>
              <w:pStyle w:val="Prrafodelista"/>
              <w:numPr>
                <w:ilvl w:val="0"/>
                <w:numId w:val="4"/>
              </w:numPr>
              <w:ind w:left="426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Trabajo bajo presion</w:t>
            </w:r>
          </w:p>
          <w:p w:rsidR="00F15503" w:rsidRPr="00287B6A" w:rsidRDefault="00F15503" w:rsidP="000D27BD">
            <w:pPr>
              <w:ind w:right="-992"/>
              <w:rPr>
                <w:rFonts w:ascii="Helvetica" w:hAnsi="Helvetica"/>
                <w:color w:val="404040" w:themeColor="text1" w:themeTint="BF"/>
              </w:rPr>
            </w:pPr>
          </w:p>
        </w:tc>
        <w:tc>
          <w:tcPr>
            <w:tcW w:w="2976" w:type="dxa"/>
            <w:vAlign w:val="center"/>
          </w:tcPr>
          <w:p w:rsidR="0074339F" w:rsidRPr="00287B6A" w:rsidRDefault="007B1093" w:rsidP="0074339F">
            <w:pPr>
              <w:ind w:right="-992"/>
              <w:rPr>
                <w:rFonts w:ascii="Helvetica" w:hAnsi="Helvetica"/>
                <w:b/>
                <w:color w:val="009DDC"/>
                <w:sz w:val="28"/>
              </w:rPr>
            </w:pPr>
            <w:r>
              <w:rPr>
                <w:rFonts w:ascii="Helvetica" w:hAnsi="Helvetica"/>
                <w:noProof/>
                <w:color w:val="404040" w:themeColor="text1" w:themeTint="BF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17145</wp:posOffset>
                  </wp:positionV>
                  <wp:extent cx="241300" cy="244475"/>
                  <wp:effectExtent l="19050" t="0" r="6350" b="0"/>
                  <wp:wrapNone/>
                  <wp:docPr id="6" name="Imagen 6" descr="C:\Users\aperez\Downloads\pat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perez\Downloads\pat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39F8">
              <w:rPr>
                <w:rFonts w:ascii="Helvetica" w:hAnsi="Helvetica"/>
                <w:b/>
                <w:color w:val="009DDC"/>
                <w:sz w:val="28"/>
              </w:rPr>
              <w:t xml:space="preserve">     </w:t>
            </w:r>
            <w:r w:rsidR="0074339F" w:rsidRPr="00287B6A">
              <w:rPr>
                <w:rFonts w:ascii="Helvetica" w:hAnsi="Helvetica"/>
                <w:b/>
                <w:color w:val="009DDC"/>
                <w:sz w:val="28"/>
              </w:rPr>
              <w:t>CONOCIMIENTOS</w:t>
            </w:r>
          </w:p>
          <w:p w:rsidR="00F15503" w:rsidRPr="00287B6A" w:rsidRDefault="00F15503" w:rsidP="0074339F">
            <w:pPr>
              <w:ind w:right="-992"/>
              <w:rPr>
                <w:rFonts w:ascii="Helvetica" w:hAnsi="Helvetica"/>
                <w:color w:val="404040" w:themeColor="text1" w:themeTint="BF"/>
              </w:rPr>
            </w:pPr>
          </w:p>
          <w:p w:rsidR="007B1093" w:rsidRDefault="007B1093" w:rsidP="007B1093">
            <w:pPr>
              <w:pStyle w:val="Prrafodelista"/>
              <w:numPr>
                <w:ilvl w:val="0"/>
                <w:numId w:val="5"/>
              </w:numPr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Diversos Leguajes</w:t>
            </w:r>
          </w:p>
          <w:p w:rsidR="007B1093" w:rsidRDefault="007B1093" w:rsidP="007B1093">
            <w:pPr>
              <w:pStyle w:val="Prrafodelista"/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de programación (</w:t>
            </w:r>
          </w:p>
          <w:p w:rsidR="007B1093" w:rsidRDefault="007B1093" w:rsidP="007B1093">
            <w:pPr>
              <w:pStyle w:val="Prrafodelista"/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Java, C++, Android</w:t>
            </w:r>
          </w:p>
          <w:p w:rsidR="00BA686B" w:rsidRDefault="00BA686B" w:rsidP="007B1093">
            <w:pPr>
              <w:pStyle w:val="Prrafodelista"/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 xml:space="preserve">Studio, Web </w:t>
            </w:r>
            <w:proofErr w:type="spellStart"/>
            <w:r>
              <w:rPr>
                <w:rFonts w:ascii="Helvetica" w:hAnsi="Helvetica"/>
                <w:color w:val="595959" w:themeColor="text1" w:themeTint="A6"/>
              </w:rPr>
              <w:t>Desig</w:t>
            </w:r>
            <w:proofErr w:type="spellEnd"/>
            <w:r>
              <w:rPr>
                <w:rFonts w:ascii="Helvetica" w:hAnsi="Helvetica"/>
                <w:color w:val="595959" w:themeColor="text1" w:themeTint="A6"/>
              </w:rPr>
              <w:t>, PHP</w:t>
            </w:r>
          </w:p>
          <w:p w:rsidR="00BA686B" w:rsidRDefault="00BA686B" w:rsidP="007B1093">
            <w:pPr>
              <w:pStyle w:val="Prrafodelista"/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MySQL, HTML,</w:t>
            </w:r>
          </w:p>
          <w:p w:rsidR="007B1093" w:rsidRPr="00BA686B" w:rsidRDefault="00BA686B" w:rsidP="00BA686B">
            <w:pPr>
              <w:pStyle w:val="Prrafodelista"/>
              <w:ind w:left="459" w:right="-992"/>
              <w:rPr>
                <w:rFonts w:ascii="Helvetica" w:hAnsi="Helvetica"/>
                <w:color w:val="595959" w:themeColor="text1" w:themeTint="A6"/>
              </w:rPr>
            </w:pPr>
            <w:proofErr w:type="spellStart"/>
            <w:r>
              <w:rPr>
                <w:rFonts w:ascii="Helvetica" w:hAnsi="Helvetica"/>
                <w:color w:val="595959" w:themeColor="text1" w:themeTint="A6"/>
              </w:rPr>
              <w:t>Wintempla</w:t>
            </w:r>
            <w:proofErr w:type="spellEnd"/>
            <w:r>
              <w:rPr>
                <w:rFonts w:ascii="Helvetica" w:hAnsi="Helvetica"/>
                <w:color w:val="595959" w:themeColor="text1" w:themeTint="A6"/>
              </w:rPr>
              <w:t>.</w:t>
            </w:r>
          </w:p>
          <w:p w:rsidR="00943822" w:rsidRDefault="00BA686B" w:rsidP="00BA686B">
            <w:pPr>
              <w:pStyle w:val="Prrafodelista"/>
              <w:numPr>
                <w:ilvl w:val="0"/>
                <w:numId w:val="5"/>
              </w:numPr>
              <w:ind w:left="459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Soporte tecnico</w:t>
            </w:r>
          </w:p>
          <w:p w:rsidR="00E708EF" w:rsidRDefault="00E708EF" w:rsidP="00BA686B">
            <w:pPr>
              <w:pStyle w:val="Prrafodelista"/>
              <w:numPr>
                <w:ilvl w:val="0"/>
                <w:numId w:val="5"/>
              </w:numPr>
              <w:ind w:left="459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Manejo de herramientas tecnologicas(Paqueteria</w:t>
            </w:r>
          </w:p>
          <w:p w:rsidR="00E708EF" w:rsidRPr="00BA686B" w:rsidRDefault="00E708EF" w:rsidP="00E708EF">
            <w:pPr>
              <w:pStyle w:val="Prrafodelista"/>
              <w:ind w:left="459" w:right="-992"/>
              <w:rPr>
                <w:rFonts w:ascii="Helvetica" w:hAnsi="Helvetica"/>
                <w:noProof/>
                <w:color w:val="595959" w:themeColor="text1" w:themeTint="A6"/>
              </w:rPr>
            </w:pPr>
            <w:r>
              <w:rPr>
                <w:rFonts w:ascii="Helvetica" w:hAnsi="Helvetica"/>
                <w:noProof/>
                <w:color w:val="595959" w:themeColor="text1" w:themeTint="A6"/>
              </w:rPr>
              <w:t>De Office)</w:t>
            </w:r>
          </w:p>
          <w:p w:rsidR="000D27BD" w:rsidRPr="000D27BD" w:rsidRDefault="000D27BD" w:rsidP="000D27BD">
            <w:pPr>
              <w:ind w:right="-992"/>
              <w:rPr>
                <w:rFonts w:ascii="Helvetica" w:hAnsi="Helvetica"/>
                <w:color w:val="404040" w:themeColor="text1" w:themeTint="BF"/>
              </w:rPr>
            </w:pPr>
          </w:p>
        </w:tc>
      </w:tr>
    </w:tbl>
    <w:p w:rsidR="0074339F" w:rsidRPr="00287B6A" w:rsidRDefault="0074339F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</w:p>
    <w:p w:rsidR="00F15503" w:rsidRPr="00287B6A" w:rsidRDefault="009339F8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133985</wp:posOffset>
            </wp:positionV>
            <wp:extent cx="238125" cy="244475"/>
            <wp:effectExtent l="19050" t="0" r="9525" b="0"/>
            <wp:wrapNone/>
            <wp:docPr id="7" name="Imagen 7" descr="C:\Users\aperez\Downloads\certific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erez\Downloads\certificate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5475" w:rsidRPr="00287B6A" w:rsidRDefault="009339F8" w:rsidP="00A5414D">
      <w:pPr>
        <w:spacing w:after="0" w:line="240" w:lineRule="auto"/>
        <w:ind w:left="-426" w:right="-992"/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b/>
          <w:color w:val="009DDC"/>
          <w:sz w:val="28"/>
        </w:rPr>
        <w:tab/>
      </w:r>
      <w:r w:rsidR="00C14D96" w:rsidRPr="00287B6A">
        <w:rPr>
          <w:rFonts w:ascii="Helvetica" w:hAnsi="Helvetica"/>
          <w:b/>
          <w:color w:val="009DDC"/>
          <w:sz w:val="28"/>
        </w:rPr>
        <w:t>ACTUALIZACIONES</w:t>
      </w:r>
    </w:p>
    <w:p w:rsidR="000D27BD" w:rsidRDefault="000D27BD" w:rsidP="00C53471">
      <w:pPr>
        <w:spacing w:after="0" w:line="240" w:lineRule="auto"/>
        <w:ind w:left="-426" w:right="-992"/>
      </w:pPr>
    </w:p>
    <w:p w:rsidR="000D27BD" w:rsidRPr="000D27BD" w:rsidRDefault="007651A9" w:rsidP="00C53471">
      <w:pPr>
        <w:spacing w:after="0" w:line="240" w:lineRule="auto"/>
        <w:ind w:left="-426" w:right="-992"/>
        <w:rPr>
          <w:rFonts w:ascii="Helvetica" w:hAnsi="Helvetica"/>
          <w:b/>
          <w:color w:val="595959" w:themeColor="text1" w:themeTint="A6"/>
          <w:sz w:val="24"/>
        </w:rPr>
      </w:pPr>
      <w:r>
        <w:rPr>
          <w:rFonts w:ascii="Helvetica" w:hAnsi="Helvetica"/>
          <w:b/>
          <w:noProof/>
          <w:color w:val="595959" w:themeColor="text1" w:themeTint="A6"/>
          <w:sz w:val="24"/>
        </w:rPr>
        <w:t xml:space="preserve">Certificación </w:t>
      </w:r>
    </w:p>
    <w:p w:rsidR="00C53471" w:rsidRPr="000D27BD" w:rsidRDefault="00943822" w:rsidP="00C53471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Tecnoló</w:t>
      </w:r>
      <w:r w:rsidRPr="00943822">
        <w:rPr>
          <w:rFonts w:ascii="Helvetica" w:hAnsi="Helvetica"/>
          <w:noProof/>
          <w:color w:val="595959" w:themeColor="text1" w:themeTint="A6"/>
        </w:rPr>
        <w:t>gico</w:t>
      </w:r>
      <w:r>
        <w:t xml:space="preserve"> </w:t>
      </w:r>
      <w:r w:rsidRPr="00943822">
        <w:rPr>
          <w:rFonts w:ascii="Helvetica" w:hAnsi="Helvetica"/>
          <w:noProof/>
          <w:color w:val="595959" w:themeColor="text1" w:themeTint="A6"/>
        </w:rPr>
        <w:t>superior</w:t>
      </w:r>
      <w:r>
        <w:t xml:space="preserve"> </w:t>
      </w:r>
      <w:r w:rsidRPr="00943822">
        <w:rPr>
          <w:rFonts w:ascii="Helvetica" w:hAnsi="Helvetica"/>
          <w:noProof/>
          <w:color w:val="595959" w:themeColor="text1" w:themeTint="A6"/>
        </w:rPr>
        <w:t>de</w:t>
      </w:r>
      <w:r>
        <w:t xml:space="preserve"> </w:t>
      </w:r>
      <w:r w:rsidRPr="00943822">
        <w:rPr>
          <w:rFonts w:ascii="Helvetica" w:hAnsi="Helvetica"/>
          <w:noProof/>
          <w:color w:val="595959" w:themeColor="text1" w:themeTint="A6"/>
        </w:rPr>
        <w:t>Salvatierra</w:t>
      </w:r>
    </w:p>
    <w:p w:rsidR="000D27BD" w:rsidRPr="000D27BD" w:rsidRDefault="00943822" w:rsidP="00C53471">
      <w:pPr>
        <w:spacing w:after="0" w:line="240" w:lineRule="auto"/>
        <w:ind w:left="-426" w:right="-992"/>
        <w:rPr>
          <w:rFonts w:ascii="Helvetica" w:hAnsi="Helvetica"/>
          <w:color w:val="595959" w:themeColor="text1" w:themeTint="A6"/>
        </w:rPr>
      </w:pPr>
      <w:r>
        <w:t>2017</w:t>
      </w:r>
    </w:p>
    <w:p w:rsidR="000D27BD" w:rsidRDefault="000D27BD" w:rsidP="00C53471">
      <w:pPr>
        <w:spacing w:after="0" w:line="240" w:lineRule="auto"/>
        <w:ind w:left="-426" w:right="-992"/>
        <w:rPr>
          <w:rFonts w:ascii="Helvetica" w:hAnsi="Helvetica"/>
          <w:b/>
          <w:color w:val="595959" w:themeColor="text1" w:themeTint="A6"/>
          <w:sz w:val="24"/>
        </w:rPr>
      </w:pPr>
    </w:p>
    <w:sectPr w:rsidR="000D27BD" w:rsidSect="001E0779">
      <w:pgSz w:w="12240" w:h="15840"/>
      <w:pgMar w:top="567" w:right="1701" w:bottom="568" w:left="567" w:header="708" w:footer="708" w:gutter="0"/>
      <w:cols w:num="2" w:space="11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C8F"/>
    <w:multiLevelType w:val="hybridMultilevel"/>
    <w:tmpl w:val="30FE0C0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6A8199C"/>
    <w:multiLevelType w:val="hybridMultilevel"/>
    <w:tmpl w:val="502AAEDA"/>
    <w:lvl w:ilvl="0" w:tplc="08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071D14D3"/>
    <w:multiLevelType w:val="hybridMultilevel"/>
    <w:tmpl w:val="510CB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369A9"/>
    <w:multiLevelType w:val="hybridMultilevel"/>
    <w:tmpl w:val="A7E20288"/>
    <w:lvl w:ilvl="0" w:tplc="08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37C06D3F"/>
    <w:multiLevelType w:val="hybridMultilevel"/>
    <w:tmpl w:val="D56C3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5D2B"/>
    <w:multiLevelType w:val="hybridMultilevel"/>
    <w:tmpl w:val="096CE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B4"/>
    <w:rsid w:val="000234B8"/>
    <w:rsid w:val="00047E68"/>
    <w:rsid w:val="00054E34"/>
    <w:rsid w:val="000D27BD"/>
    <w:rsid w:val="000E1678"/>
    <w:rsid w:val="001205D0"/>
    <w:rsid w:val="0015011A"/>
    <w:rsid w:val="001B052C"/>
    <w:rsid w:val="001D7748"/>
    <w:rsid w:val="001E0779"/>
    <w:rsid w:val="001E5F4F"/>
    <w:rsid w:val="00205DBE"/>
    <w:rsid w:val="002239F2"/>
    <w:rsid w:val="00226F96"/>
    <w:rsid w:val="002315F9"/>
    <w:rsid w:val="00252737"/>
    <w:rsid w:val="0028499E"/>
    <w:rsid w:val="00287B6A"/>
    <w:rsid w:val="00293A75"/>
    <w:rsid w:val="002C7235"/>
    <w:rsid w:val="003138A4"/>
    <w:rsid w:val="003526E7"/>
    <w:rsid w:val="0039410C"/>
    <w:rsid w:val="003A2496"/>
    <w:rsid w:val="003A3E12"/>
    <w:rsid w:val="004318F9"/>
    <w:rsid w:val="00464D33"/>
    <w:rsid w:val="00465BFA"/>
    <w:rsid w:val="004835D8"/>
    <w:rsid w:val="00496289"/>
    <w:rsid w:val="004A6A88"/>
    <w:rsid w:val="004D1F31"/>
    <w:rsid w:val="005103C3"/>
    <w:rsid w:val="005539C8"/>
    <w:rsid w:val="00553FF4"/>
    <w:rsid w:val="005873B4"/>
    <w:rsid w:val="00675C3B"/>
    <w:rsid w:val="0071497C"/>
    <w:rsid w:val="0074339F"/>
    <w:rsid w:val="007506B4"/>
    <w:rsid w:val="007651A9"/>
    <w:rsid w:val="007A1639"/>
    <w:rsid w:val="007B1093"/>
    <w:rsid w:val="007D44A8"/>
    <w:rsid w:val="007E5674"/>
    <w:rsid w:val="008064CA"/>
    <w:rsid w:val="0082044C"/>
    <w:rsid w:val="00823EF1"/>
    <w:rsid w:val="008437DB"/>
    <w:rsid w:val="00851C22"/>
    <w:rsid w:val="00873B26"/>
    <w:rsid w:val="008935CA"/>
    <w:rsid w:val="008C6A4D"/>
    <w:rsid w:val="008D0AC4"/>
    <w:rsid w:val="008D411C"/>
    <w:rsid w:val="008D5520"/>
    <w:rsid w:val="009339F8"/>
    <w:rsid w:val="0094191E"/>
    <w:rsid w:val="00943822"/>
    <w:rsid w:val="00950DD9"/>
    <w:rsid w:val="009717C4"/>
    <w:rsid w:val="00980303"/>
    <w:rsid w:val="009A5475"/>
    <w:rsid w:val="009C3231"/>
    <w:rsid w:val="00A473BD"/>
    <w:rsid w:val="00A4781D"/>
    <w:rsid w:val="00A5414D"/>
    <w:rsid w:val="00A72856"/>
    <w:rsid w:val="00A77700"/>
    <w:rsid w:val="00AC5D5F"/>
    <w:rsid w:val="00AC74B6"/>
    <w:rsid w:val="00AE3EF1"/>
    <w:rsid w:val="00B02649"/>
    <w:rsid w:val="00B15ECD"/>
    <w:rsid w:val="00B17D78"/>
    <w:rsid w:val="00B32A71"/>
    <w:rsid w:val="00B568BC"/>
    <w:rsid w:val="00BA686B"/>
    <w:rsid w:val="00BF0B36"/>
    <w:rsid w:val="00C109CB"/>
    <w:rsid w:val="00C133AF"/>
    <w:rsid w:val="00C14D96"/>
    <w:rsid w:val="00C21230"/>
    <w:rsid w:val="00C24EE3"/>
    <w:rsid w:val="00C53471"/>
    <w:rsid w:val="00D43CA2"/>
    <w:rsid w:val="00D47D95"/>
    <w:rsid w:val="00D5391D"/>
    <w:rsid w:val="00D5567A"/>
    <w:rsid w:val="00D61EFD"/>
    <w:rsid w:val="00D712A3"/>
    <w:rsid w:val="00DC60DD"/>
    <w:rsid w:val="00DD06B2"/>
    <w:rsid w:val="00DD1639"/>
    <w:rsid w:val="00DF24BA"/>
    <w:rsid w:val="00E26B6B"/>
    <w:rsid w:val="00E4797E"/>
    <w:rsid w:val="00E530AD"/>
    <w:rsid w:val="00E708EF"/>
    <w:rsid w:val="00E70CFB"/>
    <w:rsid w:val="00EC1FF5"/>
    <w:rsid w:val="00EC5D3B"/>
    <w:rsid w:val="00EE182A"/>
    <w:rsid w:val="00F15503"/>
    <w:rsid w:val="00F317AE"/>
    <w:rsid w:val="00F6210C"/>
    <w:rsid w:val="00F6483E"/>
    <w:rsid w:val="00F82B11"/>
    <w:rsid w:val="00F90DD1"/>
    <w:rsid w:val="00FB1114"/>
    <w:rsid w:val="00FB646E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ECB9"/>
  <w15:docId w15:val="{8AD6C9B2-EA49-48FE-9C94-1B6ABD9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6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64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433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ownloads\plantilla-curriculum-occmundial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plantilla-curriculum-occmundial-1</Template>
  <TotalTime>91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tu CV</vt:lpstr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tu CV</dc:title>
  <dc:subject/>
  <dc:creator>aperez</dc:creator>
  <cp:keywords/>
  <dc:description/>
  <cp:lastModifiedBy>Adi</cp:lastModifiedBy>
  <cp:revision>13</cp:revision>
  <dcterms:created xsi:type="dcterms:W3CDTF">2018-03-18T01:39:00Z</dcterms:created>
  <dcterms:modified xsi:type="dcterms:W3CDTF">2018-04-27T03:35:00Z</dcterms:modified>
</cp:coreProperties>
</file>